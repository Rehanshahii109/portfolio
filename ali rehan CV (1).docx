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51"/>
        <w:gridCol w:w="2947"/>
        <w:gridCol w:w="1062"/>
        <w:gridCol w:w="6137"/>
      </w:tblGrid>
      <w:tr w:rsidR="00647A4B" w:rsidTr="009C2E65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5374F6" w:rsidP="00647A4B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71795199" wp14:editId="563C4534">
                      <wp:extent cx="1810385" cy="1905000"/>
                      <wp:effectExtent l="0" t="0" r="18415" b="19050"/>
                      <wp:docPr id="1" name="Oval 1" descr="woman's headsho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9050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C5756D0" id="Oval 1" o:spid="_x0000_s1026" alt="woman's headshot" style="width:142.55pt;height:1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" strokecolor="#071921 [1604]" strokeweight="1pt">
                      <v:fill r:id="rId11" o:title="woman's headshot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62" w:type="dxa"/>
            <w:vMerge w:val="restart"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:rsidR="00647A4B" w:rsidRPr="00590471" w:rsidRDefault="004B00DD" w:rsidP="00222466">
            <w:pPr>
              <w:pStyle w:val="Title"/>
            </w:pPr>
            <w:r>
              <w:t>ali</w:t>
            </w:r>
            <w:r w:rsidR="00647A4B">
              <w:t xml:space="preserve"> </w:t>
            </w:r>
            <w:r>
              <w:t>rehan</w:t>
            </w:r>
          </w:p>
          <w:p w:rsidR="00647A4B" w:rsidRDefault="00647A4B" w:rsidP="00C4452C">
            <w:pPr>
              <w:pStyle w:val="Heading1"/>
            </w:pPr>
            <w:r w:rsidRPr="000F7D04">
              <w:t>Experience</w:t>
            </w:r>
          </w:p>
          <w:p w:rsidR="00647A4B" w:rsidRPr="00B53505" w:rsidRDefault="00B53505" w:rsidP="00B53505">
            <w:pPr>
              <w:pStyle w:val="Heading2"/>
              <w:rPr>
                <w:sz w:val="24"/>
                <w:szCs w:val="24"/>
              </w:rPr>
            </w:pPr>
            <w:r w:rsidRPr="00B53505">
              <w:rPr>
                <w:sz w:val="24"/>
                <w:szCs w:val="24"/>
              </w:rPr>
              <w:t>Fresh</w:t>
            </w:r>
          </w:p>
          <w:p w:rsidR="00647A4B" w:rsidRDefault="00647A4B" w:rsidP="000F7D04"/>
          <w:p w:rsidR="00647A4B" w:rsidRDefault="00647A4B" w:rsidP="00C4452C">
            <w:pPr>
              <w:pStyle w:val="Heading1"/>
            </w:pPr>
            <w:r w:rsidRPr="000F7D04">
              <w:t>Education</w:t>
            </w:r>
          </w:p>
          <w:p w:rsidR="00647A4B" w:rsidRPr="00F51250" w:rsidRDefault="005374F6" w:rsidP="00F51250">
            <w:pPr>
              <w:pStyle w:val="Heading2"/>
            </w:pPr>
            <w:r>
              <w:t>Army Public school</w:t>
            </w:r>
            <w:r w:rsidR="00647A4B" w:rsidRPr="00F51250">
              <w:t xml:space="preserve">, </w:t>
            </w:r>
            <w:r>
              <w:t>Gilgit</w:t>
            </w:r>
          </w:p>
          <w:p w:rsidR="00647A4B" w:rsidRDefault="005374F6" w:rsidP="00F51250">
            <w:pPr>
              <w:pStyle w:val="ListBullet"/>
            </w:pPr>
            <w:r>
              <w:t>Matric</w:t>
            </w:r>
          </w:p>
          <w:p w:rsidR="005374F6" w:rsidRDefault="005374F6" w:rsidP="005374F6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5374F6" w:rsidRDefault="005374F6" w:rsidP="005374F6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</w:rPr>
            </w:pPr>
            <w:r w:rsidRPr="005374F6">
              <w:rPr>
                <w:b/>
              </w:rPr>
              <w:t>NC</w:t>
            </w:r>
            <w:r w:rsidR="004B00DD">
              <w:rPr>
                <w:b/>
              </w:rPr>
              <w:t>C</w:t>
            </w:r>
            <w:r w:rsidRPr="005374F6">
              <w:rPr>
                <w:b/>
              </w:rPr>
              <w:t>S College,</w:t>
            </w:r>
            <w:r>
              <w:rPr>
                <w:b/>
              </w:rPr>
              <w:t xml:space="preserve"> G</w:t>
            </w:r>
            <w:r w:rsidRPr="005374F6">
              <w:rPr>
                <w:b/>
              </w:rPr>
              <w:t>ilgit</w:t>
            </w:r>
          </w:p>
          <w:p w:rsidR="005374F6" w:rsidRPr="005374F6" w:rsidRDefault="005374F6" w:rsidP="005374F6">
            <w:pPr>
              <w:pStyle w:val="ListBullet"/>
              <w:numPr>
                <w:ilvl w:val="0"/>
                <w:numId w:val="0"/>
              </w:numPr>
              <w:ind w:left="360"/>
            </w:pPr>
            <w:r w:rsidRPr="005374F6">
              <w:t>Intermediate</w:t>
            </w:r>
          </w:p>
          <w:p w:rsidR="00647A4B" w:rsidRPr="00B53505" w:rsidRDefault="00647A4B" w:rsidP="000F7D04">
            <w:pPr>
              <w:rPr>
                <w:b/>
                <w:sz w:val="24"/>
                <w:szCs w:val="24"/>
              </w:rPr>
            </w:pPr>
          </w:p>
          <w:p w:rsidR="00B53505" w:rsidRDefault="00B53505" w:rsidP="000F7D04">
            <w:pPr>
              <w:rPr>
                <w:b/>
                <w:sz w:val="24"/>
                <w:szCs w:val="24"/>
              </w:rPr>
            </w:pPr>
            <w:r w:rsidRPr="00B53505">
              <w:rPr>
                <w:b/>
                <w:sz w:val="24"/>
                <w:szCs w:val="24"/>
              </w:rPr>
              <w:t>Hard skills</w:t>
            </w:r>
          </w:p>
          <w:p w:rsidR="00B53505" w:rsidRPr="00B53505" w:rsidRDefault="00B53505" w:rsidP="00B53505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53505">
              <w:rPr>
                <w:sz w:val="24"/>
              </w:rPr>
              <w:t>HTML</w:t>
            </w:r>
            <w:bookmarkStart w:id="0" w:name="_GoBack"/>
            <w:bookmarkEnd w:id="0"/>
          </w:p>
          <w:p w:rsidR="00B53505" w:rsidRPr="00B53505" w:rsidRDefault="00B53505" w:rsidP="00B53505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53505">
              <w:rPr>
                <w:sz w:val="24"/>
              </w:rPr>
              <w:t>CSS</w:t>
            </w:r>
          </w:p>
          <w:p w:rsidR="00B53505" w:rsidRPr="00B53505" w:rsidRDefault="00B53505" w:rsidP="00B53505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53505">
              <w:rPr>
                <w:sz w:val="24"/>
              </w:rPr>
              <w:t>BOOTSTRAP</w:t>
            </w:r>
          </w:p>
          <w:p w:rsidR="00B53505" w:rsidRDefault="00B53505" w:rsidP="00B53505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53505">
              <w:rPr>
                <w:sz w:val="24"/>
              </w:rPr>
              <w:t>JAVASCRIPT</w:t>
            </w:r>
          </w:p>
          <w:p w:rsidR="00B53505" w:rsidRDefault="00B53505" w:rsidP="00B53505">
            <w:pPr>
              <w:pStyle w:val="ListParagraph"/>
              <w:numPr>
                <w:ilvl w:val="0"/>
                <w:numId w:val="0"/>
              </w:numPr>
              <w:ind w:left="720"/>
              <w:rPr>
                <w:sz w:val="24"/>
              </w:rPr>
            </w:pPr>
          </w:p>
          <w:p w:rsidR="00B53505" w:rsidRPr="009638FD" w:rsidRDefault="00B53505" w:rsidP="00B53505">
            <w:pPr>
              <w:pStyle w:val="ListParagraph"/>
              <w:numPr>
                <w:ilvl w:val="0"/>
                <w:numId w:val="0"/>
              </w:numPr>
              <w:ind w:left="720"/>
              <w:rPr>
                <w:b/>
                <w:sz w:val="24"/>
              </w:rPr>
            </w:pPr>
            <w:r w:rsidRPr="009638FD">
              <w:rPr>
                <w:b/>
                <w:sz w:val="24"/>
              </w:rPr>
              <w:t>Soft Skills</w:t>
            </w:r>
          </w:p>
          <w:p w:rsidR="009638FD" w:rsidRDefault="009638FD" w:rsidP="009638FD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Communication</w:t>
            </w:r>
          </w:p>
          <w:p w:rsidR="009638FD" w:rsidRDefault="009638FD" w:rsidP="009638FD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Problem Solving</w:t>
            </w:r>
          </w:p>
          <w:p w:rsidR="009638FD" w:rsidRDefault="009638FD" w:rsidP="009638FD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Team Work</w:t>
            </w:r>
          </w:p>
          <w:p w:rsidR="009638FD" w:rsidRDefault="009638FD" w:rsidP="009638FD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Creativity</w:t>
            </w:r>
          </w:p>
          <w:p w:rsidR="009638FD" w:rsidRPr="00B53505" w:rsidRDefault="009638FD" w:rsidP="009638FD">
            <w:pPr>
              <w:pStyle w:val="ListParagraph"/>
              <w:numPr>
                <w:ilvl w:val="0"/>
                <w:numId w:val="0"/>
              </w:numPr>
              <w:ind w:left="720"/>
              <w:rPr>
                <w:sz w:val="24"/>
              </w:rPr>
            </w:pPr>
          </w:p>
          <w:p w:rsidR="00647A4B" w:rsidRDefault="00647A4B" w:rsidP="00C4452C">
            <w:pPr>
              <w:pStyle w:val="Heading1"/>
            </w:pPr>
            <w:r w:rsidRPr="000F7D04">
              <w:t>References</w:t>
            </w:r>
          </w:p>
          <w:sdt>
            <w:sdtPr>
              <w:id w:val="-494037895"/>
              <w:placeholder>
                <w:docPart w:val="28B19CC04A1D4422900FE1C559362BE9"/>
              </w:placeholder>
              <w:temporary/>
              <w:showingPlcHdr/>
              <w15:appearance w15:val="hidden"/>
            </w:sdtPr>
            <w:sdtEndPr/>
            <w:sdtContent>
              <w:p w:rsidR="00647A4B" w:rsidRPr="00590471" w:rsidRDefault="00647A4B" w:rsidP="000F7D04">
                <w:pPr>
                  <w:widowControl w:val="0"/>
                  <w:autoSpaceDE w:val="0"/>
                  <w:autoSpaceDN w:val="0"/>
                  <w:adjustRightInd w:val="0"/>
                  <w:spacing w:after="0"/>
                </w:pPr>
                <w:r w:rsidRPr="009360EC">
                  <w:t>[Available upon request.]</w:t>
                </w:r>
              </w:p>
            </w:sdtContent>
          </w:sdt>
        </w:tc>
      </w:tr>
      <w:tr w:rsidR="00F51250" w:rsidTr="009C2E65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Tr="009C2E65">
        <w:trPr>
          <w:trHeight w:val="54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0A847746" wp14:editId="16E06C0F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3519E7" w:rsidRDefault="004B00DD" w:rsidP="00071E84">
            <w:pPr>
              <w:pStyle w:val="Information"/>
              <w:rPr>
                <w:color w:val="auto"/>
              </w:rPr>
            </w:pPr>
            <w:r w:rsidRPr="003519E7">
              <w:rPr>
                <w:color w:val="auto"/>
              </w:rPr>
              <w:t>Nomal, Gigit</w:t>
            </w:r>
          </w:p>
          <w:p w:rsidR="00071E84" w:rsidRPr="003519E7" w:rsidRDefault="00071E84" w:rsidP="004B00DD">
            <w:pPr>
              <w:pStyle w:val="Information"/>
              <w:rPr>
                <w:color w:val="auto"/>
              </w:rPr>
            </w:pP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Pr="003519E7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24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3A9E34B2" wp14:editId="625861CF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3519E7" w:rsidRDefault="004B00DD" w:rsidP="004B00DD">
            <w:pPr>
              <w:pStyle w:val="Information"/>
              <w:rPr>
                <w:color w:val="auto"/>
              </w:rPr>
            </w:pPr>
            <w:r w:rsidRPr="003519E7">
              <w:rPr>
                <w:color w:val="auto"/>
              </w:rPr>
              <w:t>+923555808451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:rsidR="00647A4B" w:rsidRPr="003519E7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73AD3789" wp14:editId="57386DD7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3519E7" w:rsidRDefault="00B53505" w:rsidP="00B53505">
            <w:pPr>
              <w:pStyle w:val="Information"/>
              <w:rPr>
                <w:color w:val="auto"/>
              </w:rPr>
            </w:pPr>
            <w:r w:rsidRPr="003519E7">
              <w:rPr>
                <w:color w:val="auto"/>
              </w:rPr>
              <w:t>Rehanshahii109@gmail.com</w:t>
            </w:r>
          </w:p>
        </w:tc>
        <w:tc>
          <w:tcPr>
            <w:tcW w:w="1062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62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9C2E65">
        <w:trPr>
          <w:trHeight w:val="633"/>
          <w:jc w:val="center"/>
        </w:trPr>
        <w:tc>
          <w:tcPr>
            <w:tcW w:w="851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</w:rPr>
              <w:drawing>
                <wp:inline distT="0" distB="0" distL="0" distR="0" wp14:anchorId="2ADAC0AD" wp14:editId="251E7215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:rsidR="00071E84" w:rsidRPr="00222466" w:rsidRDefault="00071E84" w:rsidP="00B53505">
            <w:pPr>
              <w:pStyle w:val="Information"/>
            </w:pPr>
          </w:p>
        </w:tc>
        <w:tc>
          <w:tcPr>
            <w:tcW w:w="1062" w:type="dxa"/>
            <w:vMerge/>
          </w:tcPr>
          <w:p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9C2E65">
        <w:trPr>
          <w:trHeight w:val="2448"/>
          <w:jc w:val="center"/>
        </w:trPr>
        <w:tc>
          <w:tcPr>
            <w:tcW w:w="3798" w:type="dxa"/>
            <w:gridSpan w:val="2"/>
          </w:tcPr>
          <w:p w:rsidR="00647A4B" w:rsidRPr="009638FD" w:rsidRDefault="007443A0" w:rsidP="007443A0">
            <w:pPr>
              <w:pStyle w:val="Heading3"/>
              <w:rPr>
                <w:b w:val="0"/>
              </w:rPr>
            </w:pPr>
            <w:r w:rsidRPr="009638FD">
              <w:rPr>
                <w:b w:val="0"/>
              </w:rPr>
              <w:t>Objective</w:t>
            </w:r>
          </w:p>
          <w:p w:rsidR="007443A0" w:rsidRPr="009638FD" w:rsidRDefault="009638FD" w:rsidP="009638FD">
            <w:pPr>
              <w:pStyle w:val="Information"/>
            </w:pPr>
            <w:r w:rsidRPr="009638FD">
              <w:rPr>
                <w:color w:val="auto"/>
              </w:rPr>
              <w:t>Dedicated and results-driven Frontend</w:t>
            </w:r>
            <w:r w:rsidRPr="009638FD">
              <w:t xml:space="preserve"> </w:t>
            </w:r>
            <w:r w:rsidRPr="009638FD">
              <w:rPr>
                <w:color w:val="000000" w:themeColor="text1"/>
              </w:rPr>
              <w:t>Web Developer with a passion for crafting visually appealing and intuitive user interfaces. Seeking a challenging position to leverage my expertise in HTML, CSS, and JavaScript, Bootstrap Committed to staying abreast of emerging technologies and industry trends to deliver cutting-edge web solutions. Adept at collaborating with cross-functional teams to transform design concepts into responsive and user-friendly web applications that enhance the overall user experience. Eager to contribute creativity, technical skills, and a keen eye for detail to a dynamic development team.</w:t>
            </w:r>
          </w:p>
        </w:tc>
        <w:tc>
          <w:tcPr>
            <w:tcW w:w="1062" w:type="dxa"/>
          </w:tcPr>
          <w:p w:rsidR="00647A4B" w:rsidRDefault="00647A4B" w:rsidP="00222466"/>
        </w:tc>
        <w:tc>
          <w:tcPr>
            <w:tcW w:w="6137" w:type="dxa"/>
            <w:vMerge/>
          </w:tcPr>
          <w:p w:rsidR="00647A4B" w:rsidRDefault="00647A4B" w:rsidP="00222466"/>
        </w:tc>
      </w:tr>
    </w:tbl>
    <w:p w:rsidR="007F5B63" w:rsidRPr="00CE1E3D" w:rsidRDefault="007F5B63" w:rsidP="00CE1E3D">
      <w:pPr>
        <w:pStyle w:val="BodyText"/>
      </w:pPr>
    </w:p>
    <w:sectPr w:rsidR="007F5B63" w:rsidRPr="00CE1E3D" w:rsidSect="00647A4B">
      <w:headerReference w:type="default" r:id="rId20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F01" w:rsidRDefault="00891F01" w:rsidP="00590471">
      <w:r>
        <w:separator/>
      </w:r>
    </w:p>
  </w:endnote>
  <w:endnote w:type="continuationSeparator" w:id="0">
    <w:p w:rsidR="00891F01" w:rsidRDefault="00891F01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F01" w:rsidRDefault="00891F01" w:rsidP="00590471">
      <w:r>
        <w:separator/>
      </w:r>
    </w:p>
  </w:footnote>
  <w:footnote w:type="continuationSeparator" w:id="0">
    <w:p w:rsidR="00891F01" w:rsidRDefault="00891F01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65F3B2" wp14:editId="1742D57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7A83E10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328A9"/>
    <w:multiLevelType w:val="hybridMultilevel"/>
    <w:tmpl w:val="5756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F6"/>
    <w:rsid w:val="00060042"/>
    <w:rsid w:val="00071E84"/>
    <w:rsid w:val="000B37CD"/>
    <w:rsid w:val="000F7D04"/>
    <w:rsid w:val="00142F43"/>
    <w:rsid w:val="00150ABD"/>
    <w:rsid w:val="00165697"/>
    <w:rsid w:val="001F5586"/>
    <w:rsid w:val="00222466"/>
    <w:rsid w:val="002E5E62"/>
    <w:rsid w:val="003519E7"/>
    <w:rsid w:val="003911FB"/>
    <w:rsid w:val="00472C27"/>
    <w:rsid w:val="004779CF"/>
    <w:rsid w:val="004B00DD"/>
    <w:rsid w:val="004B4268"/>
    <w:rsid w:val="00507E82"/>
    <w:rsid w:val="005374F6"/>
    <w:rsid w:val="00555003"/>
    <w:rsid w:val="005801E5"/>
    <w:rsid w:val="00587DBA"/>
    <w:rsid w:val="00590471"/>
    <w:rsid w:val="005D01FA"/>
    <w:rsid w:val="00647A4B"/>
    <w:rsid w:val="00716927"/>
    <w:rsid w:val="00735D93"/>
    <w:rsid w:val="007443A0"/>
    <w:rsid w:val="007703AC"/>
    <w:rsid w:val="007F54A0"/>
    <w:rsid w:val="007F5B63"/>
    <w:rsid w:val="00846CB9"/>
    <w:rsid w:val="008472E9"/>
    <w:rsid w:val="00891F01"/>
    <w:rsid w:val="008C2CFC"/>
    <w:rsid w:val="008F6E2E"/>
    <w:rsid w:val="009638FD"/>
    <w:rsid w:val="009C2E65"/>
    <w:rsid w:val="00A35586"/>
    <w:rsid w:val="00B53505"/>
    <w:rsid w:val="00B6466C"/>
    <w:rsid w:val="00BF4D49"/>
    <w:rsid w:val="00C4452C"/>
    <w:rsid w:val="00CE1E3D"/>
    <w:rsid w:val="00D6557B"/>
    <w:rsid w:val="00DF2F8A"/>
    <w:rsid w:val="00E90A60"/>
    <w:rsid w:val="00EB7708"/>
    <w:rsid w:val="00EE7E09"/>
    <w:rsid w:val="00F0223C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66FC9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10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tp\AppData\Roaming\Microsoft\Templates\Playful%20busines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B19CC04A1D4422900FE1C559362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6BC28-BE52-41B1-B366-F18609F61595}"/>
      </w:docPartPr>
      <w:docPartBody>
        <w:p w:rsidR="00000000" w:rsidRDefault="00296E28">
          <w:pPr>
            <w:pStyle w:val="28B19CC04A1D4422900FE1C559362BE9"/>
          </w:pPr>
          <w:r w:rsidRPr="009360EC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28"/>
    <w:rsid w:val="0029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insoku w:val="0"/>
      <w:overflowPunct w:val="0"/>
      <w:spacing w:after="0" w:line="240" w:lineRule="auto"/>
      <w:outlineLvl w:val="1"/>
    </w:pPr>
    <w:rPr>
      <w:rFonts w:asciiTheme="majorHAnsi" w:eastAsia="Times New Roman" w:hAnsiTheme="majorHAnsi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C24BC2FD1A45269BB19D0C15754E6C">
    <w:name w:val="ADC24BC2FD1A45269BB19D0C15754E6C"/>
  </w:style>
  <w:style w:type="paragraph" w:customStyle="1" w:styleId="FACA4F2AACC049C5A09EB5EFD57963BE">
    <w:name w:val="FACA4F2AACC049C5A09EB5EFD57963BE"/>
  </w:style>
  <w:style w:type="paragraph" w:customStyle="1" w:styleId="FAC7310F3ADE44E297C380831C617108">
    <w:name w:val="FAC7310F3ADE44E297C380831C617108"/>
  </w:style>
  <w:style w:type="paragraph" w:customStyle="1" w:styleId="ABDBC839C29E4700862CED0EAE8D1FFF">
    <w:name w:val="ABDBC839C29E4700862CED0EAE8D1FFF"/>
  </w:style>
  <w:style w:type="paragraph" w:customStyle="1" w:styleId="122CDED9328B4451BD9515C44A15ACDF">
    <w:name w:val="122CDED9328B4451BD9515C44A15ACDF"/>
  </w:style>
  <w:style w:type="paragraph" w:customStyle="1" w:styleId="E9D579EB8DD5477492E3C77A0C2F63C5">
    <w:name w:val="E9D579EB8DD5477492E3C77A0C2F63C5"/>
  </w:style>
  <w:style w:type="paragraph" w:customStyle="1" w:styleId="DCBE62EE5B41407E8978722A90168437">
    <w:name w:val="DCBE62EE5B41407E8978722A90168437"/>
  </w:style>
  <w:style w:type="paragraph" w:customStyle="1" w:styleId="469F1696FD6C4BD792E65AD317174D59">
    <w:name w:val="469F1696FD6C4BD792E65AD317174D59"/>
  </w:style>
  <w:style w:type="paragraph" w:customStyle="1" w:styleId="AF94E0E50FBF46ED97B4D6E429A8640A">
    <w:name w:val="AF94E0E50FBF46ED97B4D6E429A8640A"/>
  </w:style>
  <w:style w:type="paragraph" w:customStyle="1" w:styleId="E4643D6A22694BB282406ADBB209728B">
    <w:name w:val="E4643D6A22694BB282406ADBB209728B"/>
  </w:style>
  <w:style w:type="paragraph" w:customStyle="1" w:styleId="E796B9EC41D146F2AA61E501DFB40056">
    <w:name w:val="E796B9EC41D146F2AA61E501DFB40056"/>
  </w:style>
  <w:style w:type="paragraph" w:customStyle="1" w:styleId="FCF583B347F54392A6E7BAB142C3E6CD">
    <w:name w:val="FCF583B347F54392A6E7BAB142C3E6CD"/>
  </w:style>
  <w:style w:type="paragraph" w:customStyle="1" w:styleId="9A0B43FAA0974F2590558B5CD2C9A0D5">
    <w:name w:val="9A0B43FAA0974F2590558B5CD2C9A0D5"/>
  </w:style>
  <w:style w:type="paragraph" w:customStyle="1" w:styleId="DE8F8D25A3EB4C0584E05DCB15A49F62">
    <w:name w:val="DE8F8D25A3EB4C0584E05DCB15A49F62"/>
  </w:style>
  <w:style w:type="paragraph" w:customStyle="1" w:styleId="E92F8C333CBC42EA80121F64C06A07C3">
    <w:name w:val="E92F8C333CBC42EA80121F64C06A07C3"/>
  </w:style>
  <w:style w:type="paragraph" w:customStyle="1" w:styleId="ADC4BA6CC3D24EC8B4EE6F274CA4667B">
    <w:name w:val="ADC4BA6CC3D24EC8B4EE6F274CA4667B"/>
  </w:style>
  <w:style w:type="paragraph" w:customStyle="1" w:styleId="7D24124BB96545E5B9530DC182DB9551">
    <w:name w:val="7D24124BB96545E5B9530DC182DB9551"/>
  </w:style>
  <w:style w:type="paragraph" w:customStyle="1" w:styleId="44F01FBE15CD4112A896B192F388EF93">
    <w:name w:val="44F01FBE15CD4112A896B192F388EF9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="Times New Roman" w:hAnsiTheme="majorHAnsi" w:cs="Times New Roman"/>
      <w:b/>
      <w:bCs/>
      <w:szCs w:val="20"/>
    </w:rPr>
  </w:style>
  <w:style w:type="paragraph" w:customStyle="1" w:styleId="D9B100E9E8874232B9D5CE182868C383">
    <w:name w:val="D9B100E9E8874232B9D5CE182868C383"/>
  </w:style>
  <w:style w:type="paragraph" w:customStyle="1" w:styleId="C4A43F901F4241A797A82662F1C2D8C6">
    <w:name w:val="C4A43F901F4241A797A82662F1C2D8C6"/>
  </w:style>
  <w:style w:type="paragraph" w:customStyle="1" w:styleId="61039CEDC2B8448AB6463C6BEF3C1053">
    <w:name w:val="61039CEDC2B8448AB6463C6BEF3C1053"/>
  </w:style>
  <w:style w:type="paragraph" w:customStyle="1" w:styleId="82DA7DD7BB674463BE7EDB5B00BC0954">
    <w:name w:val="82DA7DD7BB674463BE7EDB5B00BC0954"/>
  </w:style>
  <w:style w:type="paragraph" w:customStyle="1" w:styleId="8BBAEE70966F4D0A80D70BFC0BD9512A">
    <w:name w:val="8BBAEE70966F4D0A80D70BFC0BD9512A"/>
  </w:style>
  <w:style w:type="paragraph" w:customStyle="1" w:styleId="28B19CC04A1D4422900FE1C559362BE9">
    <w:name w:val="28B19CC04A1D4422900FE1C559362BE9"/>
  </w:style>
  <w:style w:type="paragraph" w:customStyle="1" w:styleId="825D4FA0F2D34F878B8AFE9FD2B0E77D">
    <w:name w:val="825D4FA0F2D34F878B8AFE9FD2B0E77D"/>
  </w:style>
  <w:style w:type="paragraph" w:customStyle="1" w:styleId="C537B05C04C4431D81175433868F013C">
    <w:name w:val="C537B05C04C4431D81175433868F013C"/>
  </w:style>
  <w:style w:type="paragraph" w:customStyle="1" w:styleId="8779EABC5C7046DDAD90D0897A3ECD6B">
    <w:name w:val="8779EABC5C7046DDAD90D0897A3ECD6B"/>
  </w:style>
  <w:style w:type="paragraph" w:customStyle="1" w:styleId="A3B51D1E3BAD4DC78116F6774C135353">
    <w:name w:val="A3B51D1E3BAD4DC78116F6774C13535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7EF081EE5F549DDBD9B67ECB5F15DF1">
    <w:name w:val="B7EF081EE5F549DDBD9B67ECB5F15DF1"/>
  </w:style>
  <w:style w:type="paragraph" w:customStyle="1" w:styleId="CB99823B83C94950B321A39E99F0EA7F">
    <w:name w:val="CB99823B83C94950B321A39E99F0E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2023-12-03T14:03:00Z</dcterms:created>
  <dcterms:modified xsi:type="dcterms:W3CDTF">2023-12-03T14:44:00Z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